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72A1E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7D844A2" wp14:editId="3ECDF8F5">
                <wp:simplePos x="0" y="0"/>
                <wp:positionH relativeFrom="page">
                  <wp:posOffset>256540</wp:posOffset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B134B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C7995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77D844A2" id="Group 8" o:spid="_x0000_s1026" alt="&quot;&quot;" style="position:absolute;margin-left:20.2pt;margin-top:4.5pt;width:571.6pt;height:746.65pt;z-index:-251657216;mso-width-percent:934;mso-height-percent:943;mso-position-horizont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6C8B134B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1D1C7995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3EF78BD1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6C478B73" w14:textId="3CF135BD" w:rsidR="00CA1F0E" w:rsidRDefault="006915F5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CA77585" wp14:editId="397135AC">
                  <wp:extent cx="2203092" cy="2400300"/>
                  <wp:effectExtent l="0" t="0" r="6985" b="0"/>
                  <wp:docPr id="766133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133018" name="Picture 7661330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131" cy="240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0FBDB0B8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7B3132B8" w14:textId="77777777" w:rsidR="00CA1F0E" w:rsidRPr="00CA1F0E" w:rsidRDefault="00000000" w:rsidP="00CA1F0E">
            <w:pPr>
              <w:pStyle w:val="Address"/>
            </w:pPr>
            <w:sdt>
              <w:sdtPr>
                <w:id w:val="-530570983"/>
                <w:placeholder>
                  <w:docPart w:val="73951AF7B1C34B5AB0CBCA183863527D"/>
                </w:placeholder>
                <w:temporary/>
                <w:showingPlcHdr/>
                <w15:appearance w15:val="hidden"/>
              </w:sdtPr>
              <w:sdtContent>
                <w:r w:rsidR="00CA1F0E" w:rsidRPr="00CA1F0E">
                  <w:t>[Recipient Name]</w:t>
                </w:r>
              </w:sdtContent>
            </w:sdt>
          </w:p>
          <w:p w14:paraId="2973BFAC" w14:textId="456668B8" w:rsidR="00CA1F0E" w:rsidRPr="00CA1F0E" w:rsidRDefault="006915F5" w:rsidP="00CA1F0E">
            <w:pPr>
              <w:pStyle w:val="Address"/>
            </w:pPr>
            <w:r>
              <w:t xml:space="preserve">Web </w:t>
            </w:r>
            <w:proofErr w:type="spellStart"/>
            <w:r>
              <w:t>developr</w:t>
            </w:r>
            <w:proofErr w:type="spellEnd"/>
          </w:p>
          <w:p w14:paraId="588CE2A7" w14:textId="3F1C9905" w:rsidR="00CA1F0E" w:rsidRPr="00CA1F0E" w:rsidRDefault="006915F5" w:rsidP="00CA1F0E">
            <w:pPr>
              <w:pStyle w:val="Address"/>
            </w:pPr>
            <w:r>
              <w:t>New Gen</w:t>
            </w:r>
          </w:p>
          <w:p w14:paraId="2FE01136" w14:textId="6E1B3BCA" w:rsidR="00CA1F0E" w:rsidRPr="00CA1F0E" w:rsidRDefault="006915F5" w:rsidP="00CA1F0E">
            <w:pPr>
              <w:pStyle w:val="Address"/>
            </w:pPr>
            <w:proofErr w:type="spellStart"/>
            <w:proofErr w:type="gramStart"/>
            <w:r>
              <w:t>Keelkulam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Marthandam</w:t>
            </w:r>
            <w:proofErr w:type="spellEnd"/>
            <w:r>
              <w:t>,</w:t>
            </w:r>
          </w:p>
          <w:p w14:paraId="420117B6" w14:textId="578530AA" w:rsidR="00CA1F0E" w:rsidRDefault="006915F5" w:rsidP="00CA1F0E">
            <w:pPr>
              <w:pStyle w:val="Address"/>
            </w:pPr>
            <w:proofErr w:type="spellStart"/>
            <w:r>
              <w:t>Killiyoor</w:t>
            </w:r>
            <w:proofErr w:type="spellEnd"/>
            <w:r>
              <w:t>, 629193</w:t>
            </w:r>
          </w:p>
        </w:tc>
      </w:tr>
      <w:tr w:rsidR="00CA1F0E" w14:paraId="7517FA82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39BB9D94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6D9909A2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09E72EC1" w14:textId="77777777" w:rsidR="006915F5" w:rsidRDefault="006915F5" w:rsidP="006915F5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OBJECTIVES:</w:t>
            </w:r>
          </w:p>
          <w:p w14:paraId="1EEBCBA4" w14:textId="04F95585" w:rsidR="00CA1F0E" w:rsidRDefault="006915F5" w:rsidP="006915F5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Energetic and passionate college student working toward a BS in Marketing at the University of </w:t>
            </w:r>
            <w:proofErr w:type="spellStart"/>
            <w: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ManonmaniamSundaranarUniversity</w:t>
            </w:r>
            <w:proofErr w:type="spellEnd"/>
          </w:p>
          <w:p w14:paraId="1B8328A5" w14:textId="77777777" w:rsidR="006915F5" w:rsidRDefault="006915F5" w:rsidP="006915F5">
            <w:pPr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</w:pPr>
          </w:p>
          <w:p w14:paraId="4DCD2B60" w14:textId="77777777" w:rsidR="006915F5" w:rsidRPr="00BF09B3" w:rsidRDefault="006915F5" w:rsidP="006915F5"/>
          <w:p w14:paraId="3520E6E5" w14:textId="77777777" w:rsidR="006915F5" w:rsidRDefault="006915F5" w:rsidP="006915F5">
            <w:pPr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b/>
                <w:bCs/>
                <w:color w:val="FF0000"/>
                <w:sz w:val="36"/>
                <w:szCs w:val="36"/>
              </w:rPr>
              <w:t>ADVANCED SKILLS:</w:t>
            </w:r>
          </w:p>
          <w:p w14:paraId="4A469CA2" w14:textId="77777777"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Python</w:t>
            </w:r>
          </w:p>
          <w:p w14:paraId="11F3CA99" w14:textId="77777777"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rFonts w:ascii="Arial" w:eastAsia="Times New Roman" w:hAnsi="Arial" w:cs="Arial"/>
                <w:color w:val="056E9F" w:themeColor="accent6" w:themeShade="80"/>
                <w:sz w:val="48"/>
                <w:szCs w:val="48"/>
                <w:lang w:eastAsia="en-US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Web Development</w:t>
            </w:r>
          </w:p>
          <w:p w14:paraId="50AFF798" w14:textId="77777777"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Machine Learning</w:t>
            </w:r>
          </w:p>
          <w:p w14:paraId="09BA5BE9" w14:textId="77777777"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4D64BD61" w14:textId="77777777"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Playing Football</w:t>
            </w:r>
          </w:p>
          <w:p w14:paraId="2CC213DF" w14:textId="77777777"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Programming</w:t>
            </w:r>
          </w:p>
          <w:p w14:paraId="2C811F7D" w14:textId="77777777" w:rsidR="006915F5" w:rsidRDefault="006915F5" w:rsidP="006915F5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Typing</w:t>
            </w:r>
          </w:p>
          <w:p w14:paraId="70A1D134" w14:textId="77777777" w:rsidR="006915F5" w:rsidRDefault="006915F5" w:rsidP="006915F5">
            <w:pPr>
              <w:rPr>
                <w:b/>
                <w:bCs/>
                <w:color w:val="056E9F" w:themeColor="accent6" w:themeShade="80"/>
                <w:sz w:val="36"/>
                <w:szCs w:val="36"/>
              </w:rPr>
            </w:pPr>
          </w:p>
          <w:p w14:paraId="0AE3AD15" w14:textId="77777777" w:rsidR="006915F5" w:rsidRDefault="006915F5" w:rsidP="006915F5">
            <w:pPr>
              <w:jc w:val="center"/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</w:pPr>
            <w:r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Thankyou</w:t>
            </w:r>
          </w:p>
          <w:p w14:paraId="1363C20C" w14:textId="5305F138" w:rsidR="00CA1F0E" w:rsidRDefault="00CA1F0E" w:rsidP="00CA1F0E"/>
        </w:tc>
      </w:tr>
      <w:tr w:rsidR="00CA1F0E" w14:paraId="1465D24D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33F23740" w14:textId="62853B13" w:rsidR="00CA1F0E" w:rsidRDefault="006915F5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Albin raj cv</w:t>
            </w:r>
          </w:p>
          <w:p w14:paraId="6E3E6CFC" w14:textId="60A9AFD2" w:rsidR="00CA1F0E" w:rsidRPr="00CA1F0E" w:rsidRDefault="006915F5" w:rsidP="00CA1F0E">
            <w:pPr>
              <w:pStyle w:val="Subtitle"/>
            </w:pPr>
            <w:r>
              <w:rPr>
                <w:spacing w:val="0"/>
                <w:w w:val="100"/>
              </w:rPr>
              <w:t>Web developer</w:t>
            </w:r>
          </w:p>
        </w:tc>
        <w:tc>
          <w:tcPr>
            <w:tcW w:w="450" w:type="dxa"/>
            <w:vMerge/>
          </w:tcPr>
          <w:p w14:paraId="6BE7FE79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3E1A5CC5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595ACCD2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98137C2AD1F3405991A1217AA75C8A23"/>
              </w:placeholder>
              <w:temporary/>
              <w:showingPlcHdr/>
              <w15:appearance w15:val="hidden"/>
            </w:sdtPr>
            <w:sdtContent>
              <w:p w14:paraId="21419A8F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13E32E193B9A419B8F6075CF831400C0"/>
              </w:placeholder>
              <w:temporary/>
              <w:showingPlcHdr/>
              <w15:appearance w15:val="hidden"/>
            </w:sdtPr>
            <w:sdtContent>
              <w:p w14:paraId="6CD31778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2788538F" w14:textId="47ACB139" w:rsidR="00CA1F0E" w:rsidRDefault="006915F5" w:rsidP="00CA1F0E">
            <w:pPr>
              <w:pStyle w:val="ContactDetails"/>
            </w:pPr>
            <w:r>
              <w:t>9852346654</w:t>
            </w:r>
          </w:p>
          <w:p w14:paraId="33FA63A0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ECFF3D85CA2A4D77820339F02258EAF8"/>
              </w:placeholder>
              <w:temporary/>
              <w:showingPlcHdr/>
              <w15:appearance w15:val="hidden"/>
            </w:sdtPr>
            <w:sdtContent>
              <w:p w14:paraId="27CCC053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74FB09C4" w14:textId="49E4C827" w:rsidR="00CA1F0E" w:rsidRPr="00A751B0" w:rsidRDefault="006915F5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Albinraj2k4@gmail.com</w:t>
            </w:r>
          </w:p>
        </w:tc>
        <w:tc>
          <w:tcPr>
            <w:tcW w:w="450" w:type="dxa"/>
            <w:vMerge/>
          </w:tcPr>
          <w:p w14:paraId="5DB28755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24FEADB5" w14:textId="77777777" w:rsidR="00CA1F0E" w:rsidRDefault="00CA1F0E" w:rsidP="00CA1F0E">
            <w:pPr>
              <w:pStyle w:val="Heading1"/>
            </w:pPr>
          </w:p>
        </w:tc>
      </w:tr>
    </w:tbl>
    <w:p w14:paraId="0B708CDA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35B0B" w14:textId="77777777" w:rsidR="009C2127" w:rsidRDefault="009C2127" w:rsidP="00C51CF5">
      <w:r>
        <w:separator/>
      </w:r>
    </w:p>
  </w:endnote>
  <w:endnote w:type="continuationSeparator" w:id="0">
    <w:p w14:paraId="2F10A3DD" w14:textId="77777777" w:rsidR="009C2127" w:rsidRDefault="009C2127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E9CC0" w14:textId="77777777" w:rsidR="009C2127" w:rsidRDefault="009C2127" w:rsidP="00C51CF5">
      <w:r>
        <w:separator/>
      </w:r>
    </w:p>
  </w:footnote>
  <w:footnote w:type="continuationSeparator" w:id="0">
    <w:p w14:paraId="1BE744AC" w14:textId="77777777" w:rsidR="009C2127" w:rsidRDefault="009C2127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171958">
    <w:abstractNumId w:val="0"/>
  </w:num>
  <w:num w:numId="2" w16cid:durableId="87839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F5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6915F5"/>
    <w:rsid w:val="00776643"/>
    <w:rsid w:val="00797579"/>
    <w:rsid w:val="007A054C"/>
    <w:rsid w:val="00821CD0"/>
    <w:rsid w:val="00882E29"/>
    <w:rsid w:val="008F290E"/>
    <w:rsid w:val="00937966"/>
    <w:rsid w:val="00964B9F"/>
    <w:rsid w:val="00973CC7"/>
    <w:rsid w:val="009C2127"/>
    <w:rsid w:val="00A751B0"/>
    <w:rsid w:val="00AF4EA4"/>
    <w:rsid w:val="00B0669D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0623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951AF7B1C34B5AB0CBCA1838635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DA6A7-FB6B-4EF5-8285-5C6AD3A78701}"/>
      </w:docPartPr>
      <w:docPartBody>
        <w:p w:rsidR="00000000" w:rsidRDefault="00000000">
          <w:pPr>
            <w:pStyle w:val="73951AF7B1C34B5AB0CBCA183863527D"/>
          </w:pPr>
          <w:r w:rsidRPr="00CA1F0E">
            <w:t>[Recipient Name]</w:t>
          </w:r>
        </w:p>
      </w:docPartBody>
    </w:docPart>
    <w:docPart>
      <w:docPartPr>
        <w:name w:val="98137C2AD1F3405991A1217AA75C8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5AF2C-8D4D-401E-9184-D83895820571}"/>
      </w:docPartPr>
      <w:docPartBody>
        <w:p w:rsidR="00000000" w:rsidRDefault="00000000">
          <w:pPr>
            <w:pStyle w:val="98137C2AD1F3405991A1217AA75C8A23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13E32E193B9A419B8F6075CF83140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3F70B-DB97-4A6E-9E65-6369EB1645E7}"/>
      </w:docPartPr>
      <w:docPartBody>
        <w:p w:rsidR="00000000" w:rsidRDefault="00000000">
          <w:pPr>
            <w:pStyle w:val="13E32E193B9A419B8F6075CF831400C0"/>
          </w:pPr>
          <w:r w:rsidRPr="004D3011">
            <w:t>PHONE:</w:t>
          </w:r>
        </w:p>
      </w:docPartBody>
    </w:docPart>
    <w:docPart>
      <w:docPartPr>
        <w:name w:val="ECFF3D85CA2A4D77820339F02258E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9AD0B-0148-451A-B092-21D333556168}"/>
      </w:docPartPr>
      <w:docPartBody>
        <w:p w:rsidR="00000000" w:rsidRDefault="00000000">
          <w:pPr>
            <w:pStyle w:val="ECFF3D85CA2A4D77820339F02258EAF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0C"/>
    <w:rsid w:val="00D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951AF7B1C34B5AB0CBCA183863527D">
    <w:name w:val="73951AF7B1C34B5AB0CBCA183863527D"/>
  </w:style>
  <w:style w:type="paragraph" w:customStyle="1" w:styleId="6A4ECF19572B497EA29987EB05BDD076">
    <w:name w:val="6A4ECF19572B497EA29987EB05BDD076"/>
  </w:style>
  <w:style w:type="paragraph" w:customStyle="1" w:styleId="FBBF44692BAE4641A03DE9F062FCEE52">
    <w:name w:val="FBBF44692BAE4641A03DE9F062FCEE52"/>
  </w:style>
  <w:style w:type="paragraph" w:customStyle="1" w:styleId="6404F3B63A964B9899D929ACF505E8E6">
    <w:name w:val="6404F3B63A964B9899D929ACF505E8E6"/>
  </w:style>
  <w:style w:type="paragraph" w:customStyle="1" w:styleId="15CA45D56DF247A18314C209695DD117">
    <w:name w:val="15CA45D56DF247A18314C209695DD117"/>
  </w:style>
  <w:style w:type="paragraph" w:customStyle="1" w:styleId="2EEB0D381C8B435E87959DA39856AC94">
    <w:name w:val="2EEB0D381C8B435E87959DA39856AC94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09B282DC88384C0FBFDEB5B5D9A2612F">
    <w:name w:val="09B282DC88384C0FBFDEB5B5D9A2612F"/>
  </w:style>
  <w:style w:type="paragraph" w:customStyle="1" w:styleId="74CDA5592F7341B2A95E4B1BA28C8D67">
    <w:name w:val="74CDA5592F7341B2A95E4B1BA28C8D67"/>
  </w:style>
  <w:style w:type="paragraph" w:customStyle="1" w:styleId="8C7B17702F8A444A9CB9828CAC4EBA4B">
    <w:name w:val="8C7B17702F8A444A9CB9828CAC4EBA4B"/>
  </w:style>
  <w:style w:type="paragraph" w:customStyle="1" w:styleId="728B7D63F6E241E6A4D09DD37143E1C7">
    <w:name w:val="728B7D63F6E241E6A4D09DD37143E1C7"/>
  </w:style>
  <w:style w:type="paragraph" w:customStyle="1" w:styleId="BCA77822A58147D89F55630DC9F73AA3">
    <w:name w:val="BCA77822A58147D89F55630DC9F73AA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98137C2AD1F3405991A1217AA75C8A23">
    <w:name w:val="98137C2AD1F3405991A1217AA75C8A23"/>
  </w:style>
  <w:style w:type="paragraph" w:customStyle="1" w:styleId="13E32E193B9A419B8F6075CF831400C0">
    <w:name w:val="13E32E193B9A419B8F6075CF831400C0"/>
  </w:style>
  <w:style w:type="paragraph" w:customStyle="1" w:styleId="47292D36437F4D9089CB4AB48EC258F4">
    <w:name w:val="47292D36437F4D9089CB4AB48EC258F4"/>
  </w:style>
  <w:style w:type="paragraph" w:customStyle="1" w:styleId="9867BBE57648473783985B3621913B39">
    <w:name w:val="9867BBE57648473783985B3621913B39"/>
  </w:style>
  <w:style w:type="paragraph" w:customStyle="1" w:styleId="0B729779566941AB93FA3FF32C0E30D1">
    <w:name w:val="0B729779566941AB93FA3FF32C0E30D1"/>
  </w:style>
  <w:style w:type="paragraph" w:customStyle="1" w:styleId="ECFF3D85CA2A4D77820339F02258EAF8">
    <w:name w:val="ECFF3D85CA2A4D77820339F02258EAF8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358C35CCBE6349768FAFD13F7266DD04">
    <w:name w:val="358C35CCBE6349768FAFD13F7266D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2023-10-27T05:04:00Z</dcterms:created>
  <dcterms:modified xsi:type="dcterms:W3CDTF">2023-10-27T05:07:00Z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